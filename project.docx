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B8F1" w14:textId="5D9302A9" w:rsidR="00D077E9" w:rsidRDefault="00026D58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063D63" wp14:editId="1808EF62">
                <wp:simplePos x="0" y="0"/>
                <wp:positionH relativeFrom="column">
                  <wp:posOffset>-124195</wp:posOffset>
                </wp:positionH>
                <wp:positionV relativeFrom="page">
                  <wp:posOffset>934872</wp:posOffset>
                </wp:positionV>
                <wp:extent cx="3938905" cy="2313295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23132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A5A27" id="Rectangle 3" o:spid="_x0000_s1026" alt="white rectangle for text on cover" style="position:absolute;margin-left:-9.8pt;margin-top:73.6pt;width:310.15pt;height:18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" fillcolor="#d6e9f5 [661]" stroked="f" strokeweight="2pt">
                <w10:wrap anchory="page"/>
              </v:rect>
            </w:pict>
          </mc:Fallback>
        </mc:AlternateContent>
      </w:r>
      <w:r w:rsidR="00B96B82">
        <w:rPr>
          <w:noProof/>
        </w:rPr>
        <w:drawing>
          <wp:anchor distT="0" distB="0" distL="114300" distR="114300" simplePos="0" relativeHeight="251658240" behindDoc="1" locked="0" layoutInCell="1" allowOverlap="1" wp14:anchorId="651511C1" wp14:editId="21CDB75E">
            <wp:simplePos x="0" y="0"/>
            <wp:positionH relativeFrom="column">
              <wp:posOffset>-748349</wp:posOffset>
            </wp:positionH>
            <wp:positionV relativeFrom="page">
              <wp:posOffset>302929</wp:posOffset>
            </wp:positionV>
            <wp:extent cx="7760335" cy="7909841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7909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C5F7E" w14:textId="57EDE56E" w:rsidR="00026D58" w:rsidRDefault="00026D58" w:rsidP="00026D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A338F" wp14:editId="0FE26E17">
                <wp:simplePos x="0" y="0"/>
                <wp:positionH relativeFrom="column">
                  <wp:posOffset>-322087</wp:posOffset>
                </wp:positionH>
                <wp:positionV relativeFrom="paragraph">
                  <wp:posOffset>6554167</wp:posOffset>
                </wp:positionV>
                <wp:extent cx="4680585" cy="1842447"/>
                <wp:effectExtent l="0" t="0" r="2476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585" cy="1842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4F5E" id="Rectangle 11" o:spid="_x0000_s1026" style="position:absolute;margin-left:-25.35pt;margin-top:516.1pt;width:368.55pt;height:145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" fillcolor="#c1d9cb [3208]" strokecolor="#4d7e61 [16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E95A34" wp14:editId="7CBC2E24">
                <wp:simplePos x="0" y="0"/>
                <wp:positionH relativeFrom="column">
                  <wp:posOffset>-104140</wp:posOffset>
                </wp:positionH>
                <wp:positionV relativeFrom="paragraph">
                  <wp:posOffset>6724650</wp:posOffset>
                </wp:positionV>
                <wp:extent cx="4189730" cy="1425575"/>
                <wp:effectExtent l="0" t="0" r="2032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730" cy="1425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36E4" w14:textId="4CDC7F3E" w:rsidR="00026D58" w:rsidRPr="00026D58" w:rsidRDefault="00026D58">
                            <w:pPr>
                              <w:rPr>
                                <w:color w:val="0F0D29" w:themeColor="text1"/>
                              </w:rPr>
                            </w:pPr>
                            <w:r>
                              <w:rPr>
                                <w:color w:val="0F0D29" w:themeColor="text1"/>
                              </w:rPr>
                              <w:t>This Project is ma</w:t>
                            </w:r>
                            <w:r w:rsidRPr="00026D58">
                              <w:rPr>
                                <w:color w:val="0F0D29" w:themeColor="text1"/>
                              </w:rPr>
                              <w:t>de</w:t>
                            </w:r>
                            <w:r>
                              <w:rPr>
                                <w:color w:val="0F0D29" w:themeColor="text1"/>
                              </w:rPr>
                              <w:t xml:space="preserve"> b</w:t>
                            </w:r>
                            <w:r w:rsidRPr="00026D58">
                              <w:rPr>
                                <w:color w:val="0F0D29" w:themeColor="text1"/>
                              </w:rPr>
                              <w:t>y</w:t>
                            </w:r>
                            <w:r>
                              <w:rPr>
                                <w:color w:val="0F0D29" w:themeColor="text1"/>
                              </w:rPr>
                              <w:t xml:space="preserve"> the team of</w:t>
                            </w:r>
                            <w:r w:rsidRPr="00026D58">
                              <w:rPr>
                                <w:color w:val="0F0D29" w:themeColor="text1"/>
                              </w:rPr>
                              <w:t>:</w:t>
                            </w:r>
                          </w:p>
                          <w:p w14:paraId="3FB085A9" w14:textId="7204717E" w:rsidR="00026D58" w:rsidRPr="00026D58" w:rsidRDefault="00026D58">
                            <w:pPr>
                              <w:rPr>
                                <w:color w:val="0F0D29" w:themeColor="text1"/>
                              </w:rPr>
                            </w:pPr>
                          </w:p>
                          <w:p w14:paraId="193C0ED3" w14:textId="43D73910" w:rsidR="00026D58" w:rsidRPr="00026D58" w:rsidRDefault="00026D58">
                            <w:pPr>
                              <w:rPr>
                                <w:color w:val="0F0D29" w:themeColor="text1"/>
                              </w:rPr>
                            </w:pPr>
                            <w:r w:rsidRPr="00026D58">
                              <w:rPr>
                                <w:color w:val="0F0D29" w:themeColor="text1"/>
                              </w:rPr>
                              <w:t>Priyanshu More</w:t>
                            </w:r>
                          </w:p>
                          <w:p w14:paraId="32B500F1" w14:textId="20621F62" w:rsidR="00026D58" w:rsidRPr="00026D58" w:rsidRDefault="00026D58">
                            <w:pPr>
                              <w:rPr>
                                <w:color w:val="0F0D29" w:themeColor="text1"/>
                              </w:rPr>
                            </w:pPr>
                            <w:r w:rsidRPr="00026D58">
                              <w:rPr>
                                <w:color w:val="0F0D29" w:themeColor="text1"/>
                              </w:rPr>
                              <w:t xml:space="preserve">Rohan Keskar </w:t>
                            </w:r>
                          </w:p>
                          <w:p w14:paraId="6F5AC6AB" w14:textId="1C9F32AE" w:rsidR="00026D58" w:rsidRPr="00026D58" w:rsidRDefault="00026D58">
                            <w:pPr>
                              <w:rPr>
                                <w:color w:val="0F0D29" w:themeColor="text1"/>
                              </w:rPr>
                            </w:pPr>
                            <w:r w:rsidRPr="00026D58">
                              <w:rPr>
                                <w:color w:val="0F0D29" w:themeColor="text1"/>
                              </w:rPr>
                              <w:t>Prathmesh Jain</w:t>
                            </w:r>
                          </w:p>
                          <w:p w14:paraId="1174F90C" w14:textId="77777777" w:rsidR="00026D58" w:rsidRPr="00026D58" w:rsidRDefault="00026D58">
                            <w:pPr>
                              <w:rPr>
                                <w:color w:val="A6E4DF" w:themeColor="accent3" w:themeTint="6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95A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pt;margin-top:529.5pt;width:329.9pt;height:11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" fillcolor="#d6e9f5 [661]">
                <v:textbox>
                  <w:txbxContent>
                    <w:p w14:paraId="4C5E36E4" w14:textId="4CDC7F3E" w:rsidR="00026D58" w:rsidRPr="00026D58" w:rsidRDefault="00026D58">
                      <w:pPr>
                        <w:rPr>
                          <w:color w:val="0F0D29" w:themeColor="text1"/>
                        </w:rPr>
                      </w:pPr>
                      <w:r>
                        <w:rPr>
                          <w:color w:val="0F0D29" w:themeColor="text1"/>
                        </w:rPr>
                        <w:t>This Project is ma</w:t>
                      </w:r>
                      <w:r w:rsidRPr="00026D58">
                        <w:rPr>
                          <w:color w:val="0F0D29" w:themeColor="text1"/>
                        </w:rPr>
                        <w:t>de</w:t>
                      </w:r>
                      <w:r>
                        <w:rPr>
                          <w:color w:val="0F0D29" w:themeColor="text1"/>
                        </w:rPr>
                        <w:t xml:space="preserve"> b</w:t>
                      </w:r>
                      <w:r w:rsidRPr="00026D58">
                        <w:rPr>
                          <w:color w:val="0F0D29" w:themeColor="text1"/>
                        </w:rPr>
                        <w:t>y</w:t>
                      </w:r>
                      <w:r>
                        <w:rPr>
                          <w:color w:val="0F0D29" w:themeColor="text1"/>
                        </w:rPr>
                        <w:t xml:space="preserve"> the team of</w:t>
                      </w:r>
                      <w:r w:rsidRPr="00026D58">
                        <w:rPr>
                          <w:color w:val="0F0D29" w:themeColor="text1"/>
                        </w:rPr>
                        <w:t>:</w:t>
                      </w:r>
                    </w:p>
                    <w:p w14:paraId="3FB085A9" w14:textId="7204717E" w:rsidR="00026D58" w:rsidRPr="00026D58" w:rsidRDefault="00026D58">
                      <w:pPr>
                        <w:rPr>
                          <w:color w:val="0F0D29" w:themeColor="text1"/>
                        </w:rPr>
                      </w:pPr>
                    </w:p>
                    <w:p w14:paraId="193C0ED3" w14:textId="43D73910" w:rsidR="00026D58" w:rsidRPr="00026D58" w:rsidRDefault="00026D58">
                      <w:pPr>
                        <w:rPr>
                          <w:color w:val="0F0D29" w:themeColor="text1"/>
                        </w:rPr>
                      </w:pPr>
                      <w:r w:rsidRPr="00026D58">
                        <w:rPr>
                          <w:color w:val="0F0D29" w:themeColor="text1"/>
                        </w:rPr>
                        <w:t>Priyanshu More</w:t>
                      </w:r>
                    </w:p>
                    <w:p w14:paraId="32B500F1" w14:textId="20621F62" w:rsidR="00026D58" w:rsidRPr="00026D58" w:rsidRDefault="00026D58">
                      <w:pPr>
                        <w:rPr>
                          <w:color w:val="0F0D29" w:themeColor="text1"/>
                        </w:rPr>
                      </w:pPr>
                      <w:r w:rsidRPr="00026D58">
                        <w:rPr>
                          <w:color w:val="0F0D29" w:themeColor="text1"/>
                        </w:rPr>
                        <w:t xml:space="preserve">Rohan Keskar </w:t>
                      </w:r>
                    </w:p>
                    <w:p w14:paraId="6F5AC6AB" w14:textId="1C9F32AE" w:rsidR="00026D58" w:rsidRPr="00026D58" w:rsidRDefault="00026D58">
                      <w:pPr>
                        <w:rPr>
                          <w:color w:val="0F0D29" w:themeColor="text1"/>
                        </w:rPr>
                      </w:pPr>
                      <w:r w:rsidRPr="00026D58">
                        <w:rPr>
                          <w:color w:val="0F0D29" w:themeColor="text1"/>
                        </w:rPr>
                        <w:t>Prathmesh Jain</w:t>
                      </w:r>
                    </w:p>
                    <w:p w14:paraId="1174F90C" w14:textId="77777777" w:rsidR="00026D58" w:rsidRPr="00026D58" w:rsidRDefault="00026D58">
                      <w:pPr>
                        <w:rPr>
                          <w:color w:val="A6E4DF" w:themeColor="accent3" w:themeTint="6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49171275" wp14:editId="411BB9F5">
                <wp:simplePos x="0" y="0"/>
                <wp:positionH relativeFrom="margin">
                  <wp:posOffset>-90170</wp:posOffset>
                </wp:positionH>
                <wp:positionV relativeFrom="margin">
                  <wp:posOffset>825500</wp:posOffset>
                </wp:positionV>
                <wp:extent cx="3565525" cy="1310005"/>
                <wp:effectExtent l="0" t="0" r="0" b="444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525" cy="1310005"/>
                          <a:chOff x="-190569" y="-391199"/>
                          <a:chExt cx="3567447" cy="46270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1952" y="-391199"/>
                            <a:ext cx="3180050" cy="192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63A747" w14:textId="77777777" w:rsidR="000B2E88" w:rsidRDefault="000B2E8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90569" y="-279340"/>
                            <a:ext cx="3567447" cy="350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2C9E65" w14:textId="46C5D366" w:rsidR="000B2E88" w:rsidRPr="000B2E88" w:rsidRDefault="000B2E88">
                              <w:pPr>
                                <w:rPr>
                                  <w:caps/>
                                  <w:color w:val="024F75" w:themeColor="accent1"/>
                                  <w:sz w:val="52"/>
                                  <w:szCs w:val="52"/>
                                </w:rPr>
                              </w:pPr>
                              <w:r w:rsidRPr="000B2E88">
                                <w:rPr>
                                  <w:caps/>
                                  <w:color w:val="024F75" w:themeColor="accent1"/>
                                  <w:sz w:val="52"/>
                                  <w:szCs w:val="52"/>
                                </w:rPr>
                                <w:t>URBANREAD: a library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71275" id="Group 198" o:spid="_x0000_s1027" style="position:absolute;margin-left:-7.1pt;margin-top:65pt;width:280.75pt;height:103.15pt;z-index:251663360;mso-wrap-distance-left:14.4pt;mso-wrap-distance-top:3.6pt;mso-wrap-distance-right:14.4pt;mso-wrap-distance-bottom:3.6pt;mso-position-horizontal-relative:margin;mso-position-vertical-relative:margin;mso-width-relative:margin;mso-height-relative:margin" coordorigin="-1905,-3911" coordsize="35674,4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">
                <v:rect id="Rectangle 199" o:spid="_x0000_s1028" style="position:absolute;left:-119;top:-3911;width:31799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024f75 [3204]" stroked="f" strokeweight="2pt">
                  <v:textbox>
                    <w:txbxContent>
                      <w:p w14:paraId="1063A747" w14:textId="77777777" w:rsidR="000B2E88" w:rsidRDefault="000B2E8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29" type="#_x0000_t202" style="position:absolute;left:-1905;top:-2793;width:35673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762C9E65" w14:textId="46C5D366" w:rsidR="000B2E88" w:rsidRPr="000B2E88" w:rsidRDefault="000B2E88">
                        <w:pPr>
                          <w:rPr>
                            <w:caps/>
                            <w:color w:val="024F75" w:themeColor="accent1"/>
                            <w:sz w:val="52"/>
                            <w:szCs w:val="52"/>
                          </w:rPr>
                        </w:pPr>
                        <w:r w:rsidRPr="000B2E88">
                          <w:rPr>
                            <w:caps/>
                            <w:color w:val="024F75" w:themeColor="accent1"/>
                            <w:sz w:val="52"/>
                            <w:szCs w:val="52"/>
                          </w:rPr>
                          <w:t>URBANREAD: a library management system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0CAF0" wp14:editId="0571BE61">
                <wp:simplePos x="0" y="0"/>
                <wp:positionH relativeFrom="margin">
                  <wp:posOffset>-1024</wp:posOffset>
                </wp:positionH>
                <wp:positionV relativeFrom="paragraph">
                  <wp:posOffset>10378</wp:posOffset>
                </wp:positionV>
                <wp:extent cx="3565525" cy="883285"/>
                <wp:effectExtent l="0" t="0" r="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525" cy="88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FDB4DC" w14:textId="6345AF19" w:rsidR="00026D58" w:rsidRPr="000B2E88" w:rsidRDefault="00026D58" w:rsidP="00026D58">
                            <w:pPr>
                              <w:rPr>
                                <w:caps/>
                                <w:color w:val="024F75" w:themeColor="accen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024F75" w:themeColor="accent1"/>
                                <w:sz w:val="52"/>
                                <w:szCs w:val="52"/>
                              </w:rPr>
                              <w:t>Mini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0CAF0" id="Text Box 13" o:spid="_x0000_s1030" type="#_x0000_t202" style="position:absolute;margin-left:-.1pt;margin-top:.8pt;width:280.75pt;height:69.5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" filled="f" stroked="f" strokeweight=".5pt">
                <v:textbox inset=",7.2pt,,0">
                  <w:txbxContent>
                    <w:p w14:paraId="41FDB4DC" w14:textId="6345AF19" w:rsidR="00026D58" w:rsidRPr="000B2E88" w:rsidRDefault="00026D58" w:rsidP="00026D58">
                      <w:pPr>
                        <w:rPr>
                          <w:caps/>
                          <w:color w:val="024F75" w:themeColor="accent1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024F75" w:themeColor="accent1"/>
                          <w:sz w:val="52"/>
                          <w:szCs w:val="52"/>
                        </w:rPr>
                        <w:t>Mini 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B82">
        <w:rPr>
          <w:noProof/>
        </w:rPr>
        <w:drawing>
          <wp:anchor distT="0" distB="0" distL="114300" distR="114300" simplePos="0" relativeHeight="251664384" behindDoc="1" locked="0" layoutInCell="1" allowOverlap="1" wp14:anchorId="4F9A9F3A" wp14:editId="060A4E02">
            <wp:simplePos x="0" y="0"/>
            <wp:positionH relativeFrom="column">
              <wp:posOffset>5389245</wp:posOffset>
            </wp:positionH>
            <wp:positionV relativeFrom="paragraph">
              <wp:posOffset>6763385</wp:posOffset>
            </wp:positionV>
            <wp:extent cx="1219200" cy="1424940"/>
            <wp:effectExtent l="0" t="0" r="0" b="3810"/>
            <wp:wrapTight wrapText="bothSides">
              <wp:wrapPolygon edited="0">
                <wp:start x="675" y="0"/>
                <wp:lineTo x="0" y="17326"/>
                <wp:lineTo x="1688" y="18770"/>
                <wp:lineTo x="2363" y="21369"/>
                <wp:lineTo x="18900" y="21369"/>
                <wp:lineTo x="19575" y="18770"/>
                <wp:lineTo x="21263" y="17326"/>
                <wp:lineTo x="21263" y="14150"/>
                <wp:lineTo x="18900" y="14150"/>
                <wp:lineTo x="19575" y="1733"/>
                <wp:lineTo x="17888" y="1155"/>
                <wp:lineTo x="7088" y="0"/>
                <wp:lineTo x="675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E8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AD43C1" wp14:editId="1DCC2483">
                <wp:simplePos x="0" y="0"/>
                <wp:positionH relativeFrom="column">
                  <wp:posOffset>-748349</wp:posOffset>
                </wp:positionH>
                <wp:positionV relativeFrom="page">
                  <wp:posOffset>7298371</wp:posOffset>
                </wp:positionV>
                <wp:extent cx="7760970" cy="27460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27460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8F3B" id="Rectangle 2" o:spid="_x0000_s1026" alt="colored rectangle" style="position:absolute;margin-left:-58.95pt;margin-top:574.65pt;width:611.1pt;height:216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" fillcolor="#aed3eb [1301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72C6F216" w14:textId="21C85F95" w:rsidR="00D077E9" w:rsidRDefault="00D077E9">
      <w:pPr>
        <w:spacing w:after="200"/>
      </w:pPr>
    </w:p>
    <w:p w14:paraId="5542337F" w14:textId="77777777" w:rsidR="00D077E9" w:rsidRDefault="00D077E9" w:rsidP="00D077E9">
      <w:pPr>
        <w:pStyle w:val="Heading1"/>
      </w:pPr>
      <w:r w:rsidRPr="00D077E9"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4C8307A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FA0B5A87426F483586D96D3551678BC9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67BE7291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103DFFF1" w14:textId="77777777" w:rsidR="00DF027C" w:rsidRDefault="00DF027C" w:rsidP="00DF027C"/>
          <w:sdt>
            <w:sdtPr>
              <w:id w:val="-2056388886"/>
              <w:placeholder>
                <w:docPart w:val="02F1D84F149D475FB6F06D7FBB51122D"/>
              </w:placeholder>
              <w:temporary/>
              <w:showingPlcHdr/>
              <w15:appearance w15:val="hidden"/>
            </w:sdtPr>
            <w:sdtEndPr/>
            <w:sdtContent>
              <w:p w14:paraId="35907D2B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031EB271" w14:textId="77777777" w:rsidR="00DF027C" w:rsidRDefault="00DF027C" w:rsidP="00DF027C"/>
          <w:sdt>
            <w:sdtPr>
              <w:id w:val="-1742009241"/>
              <w:placeholder>
                <w:docPart w:val="F8BE571F47FC407A905A03D56A10CA5E"/>
              </w:placeholder>
              <w:temporary/>
              <w:showingPlcHdr/>
              <w15:appearance w15:val="hidden"/>
            </w:sdtPr>
            <w:sdtEndPr/>
            <w:sdtContent>
              <w:p w14:paraId="4BB04808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313CDE5E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4EF8936F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A7628F" wp14:editId="4F7CE396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C85099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A7628F" id="Text Box 7" o:spid="_x0000_s1031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" filled="f" stroked="f" strokeweight=".5pt">
                      <v:textbox>
                        <w:txbxContent>
                          <w:p w14:paraId="4AC85099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391D8AC6" w14:textId="77777777" w:rsidTr="00DF027C">
        <w:trPr>
          <w:trHeight w:val="5931"/>
        </w:trPr>
        <w:tc>
          <w:tcPr>
            <w:tcW w:w="9999" w:type="dxa"/>
          </w:tcPr>
          <w:p w14:paraId="072B9C36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894F79CF966248038E22DF7E7BE15A6E"/>
              </w:placeholder>
              <w:temporary/>
              <w:showingPlcHdr/>
              <w15:appearance w15:val="hidden"/>
            </w:sdtPr>
            <w:sdtEndPr/>
            <w:sdtContent>
              <w:p w14:paraId="2F1471D9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3E606E72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9E338A95C33A4715B831C7254239ACA2"/>
              </w:placeholder>
              <w:temporary/>
              <w:showingPlcHdr/>
              <w15:appearance w15:val="hidden"/>
            </w:sdtPr>
            <w:sdtEndPr/>
            <w:sdtContent>
              <w:p w14:paraId="1479D260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208860E1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2AF94D77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3D619EC7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387D7" w14:textId="77777777" w:rsidR="00FC2425" w:rsidRDefault="00FC2425">
      <w:r>
        <w:separator/>
      </w:r>
    </w:p>
    <w:p w14:paraId="6A6F09C3" w14:textId="77777777" w:rsidR="00FC2425" w:rsidRDefault="00FC2425"/>
  </w:endnote>
  <w:endnote w:type="continuationSeparator" w:id="0">
    <w:p w14:paraId="7B950CDE" w14:textId="77777777" w:rsidR="00FC2425" w:rsidRDefault="00FC2425">
      <w:r>
        <w:continuationSeparator/>
      </w:r>
    </w:p>
    <w:p w14:paraId="201BA86C" w14:textId="77777777" w:rsidR="00FC2425" w:rsidRDefault="00FC2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1CEF3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AD2908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086D" w14:textId="77777777" w:rsidR="00FC2425" w:rsidRDefault="00FC2425">
      <w:r>
        <w:separator/>
      </w:r>
    </w:p>
    <w:p w14:paraId="18F41351" w14:textId="77777777" w:rsidR="00FC2425" w:rsidRDefault="00FC2425"/>
  </w:footnote>
  <w:footnote w:type="continuationSeparator" w:id="0">
    <w:p w14:paraId="1E37E3D4" w14:textId="77777777" w:rsidR="00FC2425" w:rsidRDefault="00FC2425">
      <w:r>
        <w:continuationSeparator/>
      </w:r>
    </w:p>
    <w:p w14:paraId="612BF5A2" w14:textId="77777777" w:rsidR="00FC2425" w:rsidRDefault="00FC24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5DED88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98C4925" w14:textId="77777777" w:rsidR="00D077E9" w:rsidRDefault="00D077E9">
          <w:pPr>
            <w:pStyle w:val="Header"/>
          </w:pPr>
        </w:p>
      </w:tc>
    </w:tr>
  </w:tbl>
  <w:p w14:paraId="31255C7B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88"/>
    <w:rsid w:val="0002482E"/>
    <w:rsid w:val="00026D58"/>
    <w:rsid w:val="00050324"/>
    <w:rsid w:val="000A0150"/>
    <w:rsid w:val="000B2E88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96B82"/>
    <w:rsid w:val="00BC3519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C2425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F71A"/>
  <w15:docId w15:val="{399CEA7E-5855-4628-A8D5-7D7842FD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B5A87426F483586D96D3551678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4673-9853-4CB3-97B7-CEFD21A194AD}"/>
      </w:docPartPr>
      <w:docPartBody>
        <w:p w:rsidR="00000000" w:rsidRDefault="00B4252B">
          <w:pPr>
            <w:pStyle w:val="FA0B5A87426F483586D96D3551678BC9"/>
          </w:pPr>
          <w:r w:rsidRPr="00DF027C">
            <w:t>Subtitle Text Here</w:t>
          </w:r>
        </w:p>
      </w:docPartBody>
    </w:docPart>
    <w:docPart>
      <w:docPartPr>
        <w:name w:val="02F1D84F149D475FB6F06D7FBB511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9D1EB-6134-4156-919E-AFCB6366246B}"/>
      </w:docPartPr>
      <w:docPartBody>
        <w:p w:rsidR="00000000" w:rsidRDefault="00B4252B">
          <w:pPr>
            <w:pStyle w:val="02F1D84F149D475FB6F06D7FBB51122D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F8BE571F47FC407A905A03D56A10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C970-BC1D-4332-834A-62AF4054907A}"/>
      </w:docPartPr>
      <w:docPartBody>
        <w:p w:rsidR="00000000" w:rsidRDefault="00B4252B">
          <w:pPr>
            <w:pStyle w:val="F8BE571F47FC407A905A03D56A10CA5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894F79CF966248038E22DF7E7BE15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F1E62-2E62-4143-BAC0-C96EB225FCBB}"/>
      </w:docPartPr>
      <w:docPartBody>
        <w:p w:rsidR="00000000" w:rsidRDefault="00B4252B">
          <w:pPr>
            <w:pStyle w:val="894F79CF966248038E22DF7E7BE15A6E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9E338A95C33A4715B831C7254239A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D65A-38A5-42C4-B734-630FF6A687A5}"/>
      </w:docPartPr>
      <w:docPartBody>
        <w:p w:rsidR="00000000" w:rsidRDefault="00B4252B">
          <w:pPr>
            <w:pStyle w:val="9E338A95C33A4715B831C7254239ACA2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2B"/>
    <w:rsid w:val="00B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B6B59292B8A1424AAFB1AD1636C5BA01">
    <w:name w:val="B6B59292B8A1424AAFB1AD1636C5BA01"/>
  </w:style>
  <w:style w:type="paragraph" w:customStyle="1" w:styleId="47DFF4874173423A8DE34E3521A13960">
    <w:name w:val="47DFF4874173423A8DE34E3521A13960"/>
  </w:style>
  <w:style w:type="paragraph" w:customStyle="1" w:styleId="A874D5AC3AF041A9A28D551DB153776F">
    <w:name w:val="A874D5AC3AF041A9A28D551DB153776F"/>
  </w:style>
  <w:style w:type="paragraph" w:customStyle="1" w:styleId="FA0B5A87426F483586D96D3551678BC9">
    <w:name w:val="FA0B5A87426F483586D96D3551678BC9"/>
  </w:style>
  <w:style w:type="paragraph" w:customStyle="1" w:styleId="02F1D84F149D475FB6F06D7FBB51122D">
    <w:name w:val="02F1D84F149D475FB6F06D7FBB51122D"/>
  </w:style>
  <w:style w:type="paragraph" w:customStyle="1" w:styleId="F8BE571F47FC407A905A03D56A10CA5E">
    <w:name w:val="F8BE571F47FC407A905A03D56A10CA5E"/>
  </w:style>
  <w:style w:type="paragraph" w:customStyle="1" w:styleId="894F79CF966248038E22DF7E7BE15A6E">
    <w:name w:val="894F79CF966248038E22DF7E7BE15A6E"/>
  </w:style>
  <w:style w:type="paragraph" w:customStyle="1" w:styleId="9E338A95C33A4715B831C7254239ACA2">
    <w:name w:val="9E338A95C33A4715B831C7254239A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DB13-2F9D-49EB-996B-8406F477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Riddhesh More</dc:creator>
  <cp:keywords/>
  <cp:lastModifiedBy>Priyanshu More</cp:lastModifiedBy>
  <cp:revision>1</cp:revision>
  <cp:lastPrinted>2006-08-01T17:47:00Z</cp:lastPrinted>
  <dcterms:created xsi:type="dcterms:W3CDTF">2021-12-02T18:43:00Z</dcterms:created>
  <dcterms:modified xsi:type="dcterms:W3CDTF">2021-12-02T19:04:00Z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